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1920240" cy="2103120"/>
                      <wp:effectExtent l="19050" t="19050" r="41910" b="3048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0240" cy="210312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638A4EE" id="Oval 2" o:spid="_x0000_s1026" alt="Title: Professional Headshot of Man" style="width:151.2pt;height:16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957881" w:rsidP="001B2ABD">
            <w:pPr>
              <w:pStyle w:val="Title"/>
            </w:pPr>
            <w:r>
              <w:t>Erlindi Isaj</w:t>
            </w:r>
          </w:p>
          <w:p w:rsidR="001B2ABD" w:rsidRDefault="00957881" w:rsidP="001B2ABD">
            <w:pPr>
              <w:pStyle w:val="Subtitle"/>
            </w:pPr>
            <w:r>
              <w:rPr>
                <w:spacing w:val="0"/>
                <w:w w:val="100"/>
              </w:rPr>
              <w:t>Computer Engineer</w:t>
            </w: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26B3D008915A4BF1A2DB2668A22BCA29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Pr="00957881" w:rsidRDefault="00957881" w:rsidP="00957881">
            <w:pPr>
              <w:spacing w:line="360" w:lineRule="auto"/>
              <w:rPr>
                <w:sz w:val="20"/>
              </w:rPr>
            </w:pPr>
            <w:r w:rsidRPr="00957881">
              <w:rPr>
                <w:sz w:val="20"/>
              </w:rPr>
              <w:t xml:space="preserve">I am a UI / UX Designer &amp; Web Developer, and I'm very passionate and dedicated to my work. With 5 years experience as a professional </w:t>
            </w:r>
            <w:r>
              <w:rPr>
                <w:sz w:val="20"/>
              </w:rPr>
              <w:t>web developer</w:t>
            </w:r>
            <w:r w:rsidRPr="00957881">
              <w:rPr>
                <w:sz w:val="20"/>
              </w:rPr>
              <w:t>, I have acquired the skills and knowledge necessary to make your project a success.</w:t>
            </w:r>
          </w:p>
          <w:p w:rsidR="00036450" w:rsidRDefault="00036450" w:rsidP="00036450"/>
          <w:sdt>
            <w:sdtPr>
              <w:id w:val="-1954003311"/>
              <w:placeholder>
                <w:docPart w:val="E6086DAECCF745F19A7800083EB56944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20AEB0F0E84B4C2393339AEECD98799B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957881" w:rsidP="004D3011">
            <w:r>
              <w:t>+355683836222</w:t>
            </w:r>
          </w:p>
          <w:p w:rsidR="004D3011" w:rsidRPr="004D3011" w:rsidRDefault="004D3011" w:rsidP="004D3011"/>
          <w:sdt>
            <w:sdtPr>
              <w:id w:val="67859272"/>
              <w:placeholder>
                <w:docPart w:val="65963008F48C488A85EA4B54F6D8E1FE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WEBSITE:</w:t>
                </w:r>
              </w:p>
            </w:sdtContent>
          </w:sdt>
          <w:p w:rsidR="004D3011" w:rsidRDefault="00957881" w:rsidP="004D3011">
            <w:hyperlink r:id="rId11" w:history="1">
              <w:r w:rsidRPr="0066343B">
                <w:rPr>
                  <w:rStyle w:val="Hyperlink"/>
                </w:rPr>
                <w:t>www.erlindiisaj.com</w:t>
              </w:r>
            </w:hyperlink>
          </w:p>
          <w:p w:rsidR="004D3011" w:rsidRDefault="004D3011" w:rsidP="004D3011"/>
          <w:sdt>
            <w:sdtPr>
              <w:id w:val="-240260293"/>
              <w:placeholder>
                <w:docPart w:val="87FA6C5213CA4D4EAFDCF2645A089062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957881" w:rsidRPr="00957881" w:rsidRDefault="00957881" w:rsidP="004D3011">
            <w:pPr>
              <w:rPr>
                <w:rStyle w:val="Hyperlink"/>
                <w:color w:val="auto"/>
                <w:u w:val="none"/>
              </w:rPr>
            </w:pPr>
            <w:r>
              <w:t>contact@erlindiisaj.com</w:t>
            </w:r>
          </w:p>
          <w:p w:rsidR="004D3011" w:rsidRPr="004D3011" w:rsidRDefault="004D3011" w:rsidP="004D3011"/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5DD19D58EA114874B25CFB091AB5D0F8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957881" w:rsidP="00B359E4">
            <w:pPr>
              <w:pStyle w:val="Heading4"/>
            </w:pPr>
            <w:r>
              <w:t>Haxhi Sheh Shamia</w:t>
            </w:r>
          </w:p>
          <w:p w:rsidR="00036450" w:rsidRPr="00B359E4" w:rsidRDefault="00957881" w:rsidP="00B359E4">
            <w:pPr>
              <w:pStyle w:val="Date"/>
            </w:pPr>
            <w:r>
              <w:t>2013</w:t>
            </w:r>
            <w:r w:rsidR="00036450" w:rsidRPr="00B359E4">
              <w:t xml:space="preserve"> - </w:t>
            </w:r>
            <w:r>
              <w:t>2020</w:t>
            </w:r>
          </w:p>
          <w:p w:rsidR="00036450" w:rsidRDefault="00036450" w:rsidP="00036450"/>
          <w:p w:rsidR="00036450" w:rsidRPr="00B359E4" w:rsidRDefault="00957881" w:rsidP="00B359E4">
            <w:pPr>
              <w:pStyle w:val="Heading4"/>
            </w:pPr>
            <w:r>
              <w:t>Çanakkale Onsekiz Mart University</w:t>
            </w:r>
          </w:p>
          <w:p w:rsidR="00036450" w:rsidRPr="00B359E4" w:rsidRDefault="00957881" w:rsidP="00B359E4">
            <w:pPr>
              <w:pStyle w:val="Date"/>
            </w:pPr>
            <w:r>
              <w:t>2021</w:t>
            </w:r>
            <w:r w:rsidR="00036450" w:rsidRPr="00B359E4">
              <w:t xml:space="preserve"> - </w:t>
            </w:r>
            <w:r>
              <w:t>Studying</w:t>
            </w:r>
          </w:p>
          <w:p w:rsidR="00036450" w:rsidRDefault="00036450" w:rsidP="00036450"/>
          <w:sdt>
            <w:sdtPr>
              <w:id w:val="1001553383"/>
              <w:placeholder>
                <w:docPart w:val="A406E54E77734337BB53316599B06343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RDefault="00644646" w:rsidP="00B359E4">
            <w:pPr>
              <w:pStyle w:val="Heading4"/>
              <w:rPr>
                <w:bCs/>
              </w:rPr>
            </w:pPr>
            <w:sdt>
              <w:sdtPr>
                <w:id w:val="-1315797015"/>
                <w:placeholder>
                  <w:docPart w:val="286CE425DA4A426F943B945E71AF896B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[Company Name]</w:t>
                </w:r>
              </w:sdtContent>
            </w:sdt>
            <w:r w:rsidR="00036450">
              <w:t xml:space="preserve"> </w:t>
            </w:r>
            <w:r w:rsidR="00036450" w:rsidRPr="00036450">
              <w:t xml:space="preserve"> </w:t>
            </w:r>
            <w:sdt>
              <w:sdtPr>
                <w:id w:val="-1167319978"/>
                <w:placeholder>
                  <w:docPart w:val="2119FE16F48B47C08A1C868232C03430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036450">
                  <w:t>[Job Title]</w:t>
                </w:r>
              </w:sdtContent>
            </w:sdt>
          </w:p>
          <w:p w:rsidR="00036450" w:rsidRPr="00036450" w:rsidRDefault="00644646" w:rsidP="00B359E4">
            <w:pPr>
              <w:pStyle w:val="Date"/>
            </w:pPr>
            <w:sdt>
              <w:sdtPr>
                <w:id w:val="157580464"/>
                <w:placeholder>
                  <w:docPart w:val="21AC22E7C692428D876C71AFBE47AD57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[Dates From]</w:t>
                </w:r>
              </w:sdtContent>
            </w:sdt>
            <w:r w:rsidR="00036450" w:rsidRPr="00036450">
              <w:t>–</w:t>
            </w:r>
            <w:sdt>
              <w:sdtPr>
                <w:id w:val="-1101104884"/>
                <w:placeholder>
                  <w:docPart w:val="F167B1A145244D75A8AEA881EAE84835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[To]</w:t>
                </w:r>
              </w:sdtContent>
            </w:sdt>
          </w:p>
          <w:p w:rsidR="00036450" w:rsidRDefault="00644646" w:rsidP="00036450">
            <w:sdt>
              <w:sdtPr>
                <w:id w:val="2029511879"/>
                <w:placeholder>
                  <w:docPart w:val="B5E58BC408844F75B4BF95DDD93C1E5F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[Describe your responsibilities and achievements in terms of impact and results. Use examples but keep in short.]</w:t>
                </w:r>
              </w:sdtContent>
            </w:sdt>
            <w:r w:rsidR="00036450" w:rsidRPr="00036450">
              <w:t xml:space="preserve"> </w:t>
            </w:r>
          </w:p>
          <w:p w:rsidR="004D3011" w:rsidRDefault="004D3011" w:rsidP="00036450"/>
          <w:p w:rsidR="004D3011" w:rsidRPr="004D3011" w:rsidRDefault="00644646" w:rsidP="00B359E4">
            <w:pPr>
              <w:pStyle w:val="Heading4"/>
              <w:rPr>
                <w:bCs/>
              </w:rPr>
            </w:pPr>
            <w:sdt>
              <w:sdtPr>
                <w:id w:val="1349680342"/>
                <w:placeholder>
                  <w:docPart w:val="E99A5337F0D940C997D9E16C773E1C8C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[Company Name]</w:t>
                </w:r>
              </w:sdtContent>
            </w:sdt>
            <w:r w:rsidR="004D3011" w:rsidRPr="004D3011">
              <w:t xml:space="preserve">  </w:t>
            </w:r>
            <w:sdt>
              <w:sdtPr>
                <w:id w:val="1901015838"/>
                <w:placeholder>
                  <w:docPart w:val="640D044FBC2245E0A93F8B71A531F8EB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t>[Job Title]</w:t>
                </w:r>
              </w:sdtContent>
            </w:sdt>
          </w:p>
          <w:p w:rsidR="004D3011" w:rsidRPr="004D3011" w:rsidRDefault="00644646" w:rsidP="00B359E4">
            <w:pPr>
              <w:pStyle w:val="Date"/>
            </w:pPr>
            <w:sdt>
              <w:sdtPr>
                <w:id w:val="1427539568"/>
                <w:placeholder>
                  <w:docPart w:val="9CA0044FDEF145CEBE8B547D91EEF96E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[Dates From]</w:t>
                </w:r>
              </w:sdtContent>
            </w:sdt>
            <w:r w:rsidR="004D3011" w:rsidRPr="004D3011">
              <w:t>–</w:t>
            </w:r>
            <w:sdt>
              <w:sdtPr>
                <w:id w:val="-1046213544"/>
                <w:placeholder>
                  <w:docPart w:val="8880D65211E44F1A8DB05BBFAE4270D8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[To]</w:t>
                </w:r>
              </w:sdtContent>
            </w:sdt>
          </w:p>
          <w:p w:rsidR="004D3011" w:rsidRPr="004D3011" w:rsidRDefault="00644646" w:rsidP="004D3011">
            <w:sdt>
              <w:sdtPr>
                <w:id w:val="-448162616"/>
                <w:placeholder>
                  <w:docPart w:val="C3650D206D5746619E2A30633D9EE405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4D3011">
                  <w:t>[Describe your responsibilities and achievements in terms of impact and results. Use examples but keep in short.]</w:t>
                </w:r>
              </w:sdtContent>
            </w:sdt>
            <w:r w:rsidR="00036450" w:rsidRPr="004D3011">
              <w:t xml:space="preserve"> </w:t>
            </w:r>
          </w:p>
          <w:p w:rsidR="004D3011" w:rsidRDefault="004D3011" w:rsidP="00036450"/>
          <w:p w:rsidR="004D3011" w:rsidRPr="004D3011" w:rsidRDefault="00644646" w:rsidP="00B359E4">
            <w:pPr>
              <w:pStyle w:val="Heading4"/>
              <w:rPr>
                <w:bCs/>
              </w:rPr>
            </w:pPr>
            <w:sdt>
              <w:sdtPr>
                <w:id w:val="1676228846"/>
                <w:placeholder>
                  <w:docPart w:val="FF3C906F48E34325B60A9B274663543A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[Company Name]</w:t>
                </w:r>
              </w:sdtContent>
            </w:sdt>
            <w:r w:rsidR="004D3011" w:rsidRPr="004D3011">
              <w:t xml:space="preserve">  </w:t>
            </w:r>
            <w:sdt>
              <w:sdtPr>
                <w:id w:val="1107463904"/>
                <w:placeholder>
                  <w:docPart w:val="2DD9D8F9ED7542FF883C62AF982E1898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t>[Job Title]</w:t>
                </w:r>
              </w:sdtContent>
            </w:sdt>
          </w:p>
          <w:p w:rsidR="004D3011" w:rsidRPr="004D3011" w:rsidRDefault="00644646" w:rsidP="00B359E4">
            <w:pPr>
              <w:pStyle w:val="Date"/>
            </w:pPr>
            <w:sdt>
              <w:sdtPr>
                <w:id w:val="-1949918139"/>
                <w:placeholder>
                  <w:docPart w:val="179C56A77582430D9A0B29F4A74FDB91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[Dates From]</w:t>
                </w:r>
              </w:sdtContent>
            </w:sdt>
            <w:r w:rsidR="004D3011" w:rsidRPr="004D3011">
              <w:t>–</w:t>
            </w:r>
            <w:sdt>
              <w:sdtPr>
                <w:id w:val="1482970291"/>
                <w:placeholder>
                  <w:docPart w:val="6F1820328D75409EB8BCD9D6DA1E2156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[To]</w:t>
                </w:r>
              </w:sdtContent>
            </w:sdt>
          </w:p>
          <w:p w:rsidR="004D3011" w:rsidRPr="004D3011" w:rsidRDefault="00644646" w:rsidP="004D3011">
            <w:sdt>
              <w:sdtPr>
                <w:id w:val="-1480993500"/>
                <w:placeholder>
                  <w:docPart w:val="0440BAFA908248CCBC35E6CED56BA99D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4D3011">
                  <w:t>[Describe your responsibilities and achievements in terms of impact and results. Use examples but keep in short.]</w:t>
                </w:r>
              </w:sdtContent>
            </w:sdt>
            <w:r w:rsidR="00036450" w:rsidRPr="004D3011">
              <w:t xml:space="preserve"> </w:t>
            </w:r>
          </w:p>
          <w:p w:rsidR="004D3011" w:rsidRDefault="004D3011" w:rsidP="00036450"/>
          <w:sdt>
            <w:sdtPr>
              <w:id w:val="1669594239"/>
              <w:placeholder>
                <w:docPart w:val="E66017FAFB3C4D9587EBEC7CA0F7D83C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5AFFFF85" wp14:editId="29FA67EF">
                  <wp:extent cx="451104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43117B" w:rsidRDefault="00644646" w:rsidP="000C45FF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646" w:rsidRDefault="00644646" w:rsidP="000C45FF">
      <w:r>
        <w:separator/>
      </w:r>
    </w:p>
  </w:endnote>
  <w:endnote w:type="continuationSeparator" w:id="0">
    <w:p w:rsidR="00644646" w:rsidRDefault="0064464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646" w:rsidRDefault="00644646" w:rsidP="000C45FF">
      <w:r>
        <w:separator/>
      </w:r>
    </w:p>
  </w:footnote>
  <w:footnote w:type="continuationSeparator" w:id="0">
    <w:p w:rsidR="00644646" w:rsidRDefault="0064464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81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4646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957881"/>
    <w:rsid w:val="00A2118D"/>
    <w:rsid w:val="00A92CDB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rlindiisaj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Saj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C++</c:v>
                </c:pt>
                <c:pt idx="1">
                  <c:v>PostgreSQL</c:v>
                </c:pt>
                <c:pt idx="2">
                  <c:v>CSS</c:v>
                </c:pt>
                <c:pt idx="3">
                  <c:v>React</c:v>
                </c:pt>
                <c:pt idx="4">
                  <c:v>JavaScript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0.7</c:v>
                </c:pt>
                <c:pt idx="2">
                  <c:v>0.9</c:v>
                </c:pt>
                <c:pt idx="3">
                  <c:v>0.82</c:v>
                </c:pt>
                <c:pt idx="4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6B3D008915A4BF1A2DB2668A22BC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072D1-7B21-4F8F-87DC-2A5B2CD166DF}"/>
      </w:docPartPr>
      <w:docPartBody>
        <w:p w:rsidR="00000000" w:rsidRDefault="004B2CD6">
          <w:pPr>
            <w:pStyle w:val="26B3D008915A4BF1A2DB2668A22BCA29"/>
          </w:pPr>
          <w:r w:rsidRPr="00D5459D">
            <w:t>Profile</w:t>
          </w:r>
        </w:p>
      </w:docPartBody>
    </w:docPart>
    <w:docPart>
      <w:docPartPr>
        <w:name w:val="E6086DAECCF745F19A7800083EB56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78557-ADDF-415D-83A9-5E436A22AF7E}"/>
      </w:docPartPr>
      <w:docPartBody>
        <w:p w:rsidR="00000000" w:rsidRDefault="004B2CD6">
          <w:pPr>
            <w:pStyle w:val="E6086DAECCF745F19A7800083EB56944"/>
          </w:pPr>
          <w:r w:rsidRPr="00CB0055">
            <w:t>Contact</w:t>
          </w:r>
        </w:p>
      </w:docPartBody>
    </w:docPart>
    <w:docPart>
      <w:docPartPr>
        <w:name w:val="20AEB0F0E84B4C2393339AEECD987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36A43-879F-45F1-BCB8-42C7482C015C}"/>
      </w:docPartPr>
      <w:docPartBody>
        <w:p w:rsidR="00000000" w:rsidRDefault="004B2CD6">
          <w:pPr>
            <w:pStyle w:val="20AEB0F0E84B4C2393339AEECD98799B"/>
          </w:pPr>
          <w:r w:rsidRPr="004D3011">
            <w:t>PHONE:</w:t>
          </w:r>
        </w:p>
      </w:docPartBody>
    </w:docPart>
    <w:docPart>
      <w:docPartPr>
        <w:name w:val="65963008F48C488A85EA4B54F6D8E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60B10-C59F-4474-80F0-1E02069EEFE0}"/>
      </w:docPartPr>
      <w:docPartBody>
        <w:p w:rsidR="00000000" w:rsidRDefault="004B2CD6">
          <w:pPr>
            <w:pStyle w:val="65963008F48C488A85EA4B54F6D8E1FE"/>
          </w:pPr>
          <w:r w:rsidRPr="004D3011">
            <w:t>WEBSITE:</w:t>
          </w:r>
        </w:p>
      </w:docPartBody>
    </w:docPart>
    <w:docPart>
      <w:docPartPr>
        <w:name w:val="87FA6C5213CA4D4EAFDCF2645A089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0B5D0-36FF-4E16-AD2A-40E2430EC236}"/>
      </w:docPartPr>
      <w:docPartBody>
        <w:p w:rsidR="00000000" w:rsidRDefault="004B2CD6">
          <w:pPr>
            <w:pStyle w:val="87FA6C5213CA4D4EAFDCF2645A089062"/>
          </w:pPr>
          <w:r w:rsidRPr="004D3011">
            <w:t>EMAIL:</w:t>
          </w:r>
        </w:p>
      </w:docPartBody>
    </w:docPart>
    <w:docPart>
      <w:docPartPr>
        <w:name w:val="5DD19D58EA114874B25CFB091AB5D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175CC-22B7-4917-A15F-738DEE4C0DE3}"/>
      </w:docPartPr>
      <w:docPartBody>
        <w:p w:rsidR="00000000" w:rsidRDefault="004B2CD6">
          <w:pPr>
            <w:pStyle w:val="5DD19D58EA114874B25CFB091AB5D0F8"/>
          </w:pPr>
          <w:r w:rsidRPr="00036450">
            <w:t>EDUCATION</w:t>
          </w:r>
        </w:p>
      </w:docPartBody>
    </w:docPart>
    <w:docPart>
      <w:docPartPr>
        <w:name w:val="A406E54E77734337BB53316599B06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4DE29-EBFA-4EEE-A0A6-3E7262F08C9E}"/>
      </w:docPartPr>
      <w:docPartBody>
        <w:p w:rsidR="00000000" w:rsidRDefault="004B2CD6">
          <w:pPr>
            <w:pStyle w:val="A406E54E77734337BB53316599B06343"/>
          </w:pPr>
          <w:r w:rsidRPr="00036450">
            <w:t>WORK EXPERIENCE</w:t>
          </w:r>
        </w:p>
      </w:docPartBody>
    </w:docPart>
    <w:docPart>
      <w:docPartPr>
        <w:name w:val="286CE425DA4A426F943B945E71AF8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EAE87-D8C5-4217-BFC5-32C68A5F6F57}"/>
      </w:docPartPr>
      <w:docPartBody>
        <w:p w:rsidR="00000000" w:rsidRDefault="004B2CD6">
          <w:pPr>
            <w:pStyle w:val="286CE425DA4A426F943B945E71AF896B"/>
          </w:pPr>
          <w:r w:rsidRPr="00036450">
            <w:t>[Company Name]</w:t>
          </w:r>
        </w:p>
      </w:docPartBody>
    </w:docPart>
    <w:docPart>
      <w:docPartPr>
        <w:name w:val="2119FE16F48B47C08A1C868232C03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12DCF-7129-44BF-A21E-74AD9A0F44D3}"/>
      </w:docPartPr>
      <w:docPartBody>
        <w:p w:rsidR="00000000" w:rsidRDefault="004B2CD6">
          <w:pPr>
            <w:pStyle w:val="2119FE16F48B47C08A1C868232C03430"/>
          </w:pPr>
          <w:r w:rsidRPr="00036450">
            <w:t>[Job Title]</w:t>
          </w:r>
        </w:p>
      </w:docPartBody>
    </w:docPart>
    <w:docPart>
      <w:docPartPr>
        <w:name w:val="21AC22E7C692428D876C71AFBE47A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D9BFE-8144-412D-8F41-F6F275686048}"/>
      </w:docPartPr>
      <w:docPartBody>
        <w:p w:rsidR="00000000" w:rsidRDefault="004B2CD6">
          <w:pPr>
            <w:pStyle w:val="21AC22E7C692428D876C71AFBE47AD57"/>
          </w:pPr>
          <w:r w:rsidRPr="00036450">
            <w:t>[Dates From]</w:t>
          </w:r>
        </w:p>
      </w:docPartBody>
    </w:docPart>
    <w:docPart>
      <w:docPartPr>
        <w:name w:val="F167B1A145244D75A8AEA881EAE84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64D8E-F333-400F-8C90-090BB14C5222}"/>
      </w:docPartPr>
      <w:docPartBody>
        <w:p w:rsidR="00000000" w:rsidRDefault="004B2CD6">
          <w:pPr>
            <w:pStyle w:val="F167B1A145244D75A8AEA881EAE84835"/>
          </w:pPr>
          <w:r w:rsidRPr="00036450">
            <w:t>[To]</w:t>
          </w:r>
        </w:p>
      </w:docPartBody>
    </w:docPart>
    <w:docPart>
      <w:docPartPr>
        <w:name w:val="B5E58BC408844F75B4BF95DDD93C1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3C610-BE9F-4BE8-92D2-8222D0D96D50}"/>
      </w:docPartPr>
      <w:docPartBody>
        <w:p w:rsidR="00000000" w:rsidRDefault="004B2CD6">
          <w:pPr>
            <w:pStyle w:val="B5E58BC408844F75B4BF95DDD93C1E5F"/>
          </w:pPr>
          <w:r w:rsidRPr="00036450">
            <w:t xml:space="preserve">[Describe your responsibilities and achievements in terms of </w:t>
          </w:r>
          <w:r w:rsidRPr="00036450">
            <w:t>impact and results. Use examples but keep in short.]</w:t>
          </w:r>
        </w:p>
      </w:docPartBody>
    </w:docPart>
    <w:docPart>
      <w:docPartPr>
        <w:name w:val="E99A5337F0D940C997D9E16C773E1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D227C-F4F5-43D8-A407-7A7601A3EEE5}"/>
      </w:docPartPr>
      <w:docPartBody>
        <w:p w:rsidR="00000000" w:rsidRDefault="004B2CD6">
          <w:pPr>
            <w:pStyle w:val="E99A5337F0D940C997D9E16C773E1C8C"/>
          </w:pPr>
          <w:r w:rsidRPr="004D3011">
            <w:t>[Company Name]</w:t>
          </w:r>
        </w:p>
      </w:docPartBody>
    </w:docPart>
    <w:docPart>
      <w:docPartPr>
        <w:name w:val="640D044FBC2245E0A93F8B71A531F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CCE37-A4EB-4095-9408-B0237F567D37}"/>
      </w:docPartPr>
      <w:docPartBody>
        <w:p w:rsidR="00000000" w:rsidRDefault="004B2CD6">
          <w:pPr>
            <w:pStyle w:val="640D044FBC2245E0A93F8B71A531F8EB"/>
          </w:pPr>
          <w:r w:rsidRPr="004D3011">
            <w:t>[Job Title]</w:t>
          </w:r>
        </w:p>
      </w:docPartBody>
    </w:docPart>
    <w:docPart>
      <w:docPartPr>
        <w:name w:val="9CA0044FDEF145CEBE8B547D91EEF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8BE1E-922B-47A1-A9F0-CA6FFB05D40D}"/>
      </w:docPartPr>
      <w:docPartBody>
        <w:p w:rsidR="00000000" w:rsidRDefault="004B2CD6">
          <w:pPr>
            <w:pStyle w:val="9CA0044FDEF145CEBE8B547D91EEF96E"/>
          </w:pPr>
          <w:r w:rsidRPr="004D3011">
            <w:t>[Dates From]</w:t>
          </w:r>
        </w:p>
      </w:docPartBody>
    </w:docPart>
    <w:docPart>
      <w:docPartPr>
        <w:name w:val="8880D65211E44F1A8DB05BBFAE427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A1619-5C4F-40CA-943A-EF2675FEBB72}"/>
      </w:docPartPr>
      <w:docPartBody>
        <w:p w:rsidR="00000000" w:rsidRDefault="004B2CD6">
          <w:pPr>
            <w:pStyle w:val="8880D65211E44F1A8DB05BBFAE4270D8"/>
          </w:pPr>
          <w:r w:rsidRPr="004D3011">
            <w:t>[To]</w:t>
          </w:r>
        </w:p>
      </w:docPartBody>
    </w:docPart>
    <w:docPart>
      <w:docPartPr>
        <w:name w:val="C3650D206D5746619E2A30633D9EE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7B7B2-507B-47A4-9AD1-5440FDEF19DF}"/>
      </w:docPartPr>
      <w:docPartBody>
        <w:p w:rsidR="00000000" w:rsidRDefault="004B2CD6">
          <w:pPr>
            <w:pStyle w:val="C3650D206D5746619E2A30633D9EE405"/>
          </w:pPr>
          <w:r w:rsidRPr="004D3011">
            <w:t>[Describe your responsibilities and achievements in terms of impact and results. Use examples but keep in short.]</w:t>
          </w:r>
        </w:p>
      </w:docPartBody>
    </w:docPart>
    <w:docPart>
      <w:docPartPr>
        <w:name w:val="FF3C906F48E34325B60A9B2746635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42953-0EFC-4E0E-AAD5-C21D096E96C9}"/>
      </w:docPartPr>
      <w:docPartBody>
        <w:p w:rsidR="00000000" w:rsidRDefault="004B2CD6">
          <w:pPr>
            <w:pStyle w:val="FF3C906F48E34325B60A9B274663543A"/>
          </w:pPr>
          <w:r w:rsidRPr="004D3011">
            <w:t>[Company Name]</w:t>
          </w:r>
        </w:p>
      </w:docPartBody>
    </w:docPart>
    <w:docPart>
      <w:docPartPr>
        <w:name w:val="2DD9D8F9ED7542FF883C62AF982E1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B2431-7D6E-41E5-8923-DF2E844B8D6A}"/>
      </w:docPartPr>
      <w:docPartBody>
        <w:p w:rsidR="00000000" w:rsidRDefault="004B2CD6">
          <w:pPr>
            <w:pStyle w:val="2DD9D8F9ED7542FF883C62AF982E1898"/>
          </w:pPr>
          <w:r w:rsidRPr="004D3011">
            <w:t>[Job Title]</w:t>
          </w:r>
        </w:p>
      </w:docPartBody>
    </w:docPart>
    <w:docPart>
      <w:docPartPr>
        <w:name w:val="179C56A77582430D9A0B29F4A74FD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A35D5-BB50-46B3-BC90-615DC32C5ADA}"/>
      </w:docPartPr>
      <w:docPartBody>
        <w:p w:rsidR="00000000" w:rsidRDefault="004B2CD6">
          <w:pPr>
            <w:pStyle w:val="179C56A77582430D9A0B29F4A74FDB91"/>
          </w:pPr>
          <w:r w:rsidRPr="004D3011">
            <w:t>[Dates From]</w:t>
          </w:r>
        </w:p>
      </w:docPartBody>
    </w:docPart>
    <w:docPart>
      <w:docPartPr>
        <w:name w:val="6F1820328D75409EB8BCD9D6DA1E2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9F2D5-8B98-4923-82AF-9BEF66582768}"/>
      </w:docPartPr>
      <w:docPartBody>
        <w:p w:rsidR="00000000" w:rsidRDefault="004B2CD6">
          <w:pPr>
            <w:pStyle w:val="6F1820328D75409EB8BCD9D6DA1E2156"/>
          </w:pPr>
          <w:r w:rsidRPr="004D3011">
            <w:t>[To]</w:t>
          </w:r>
        </w:p>
      </w:docPartBody>
    </w:docPart>
    <w:docPart>
      <w:docPartPr>
        <w:name w:val="0440BAFA908248CCBC35E6CED56BA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E8BF5-6808-435F-B30E-5D279948A715}"/>
      </w:docPartPr>
      <w:docPartBody>
        <w:p w:rsidR="00000000" w:rsidRDefault="004B2CD6">
          <w:pPr>
            <w:pStyle w:val="0440BAFA908248CCBC35E6CED56BA99D"/>
          </w:pPr>
          <w:r w:rsidRPr="004D3011">
            <w:t>[Describe your responsibilities and achievements in terms of impact and results. Use examples but keep in short.]</w:t>
          </w:r>
        </w:p>
      </w:docPartBody>
    </w:docPart>
    <w:docPart>
      <w:docPartPr>
        <w:name w:val="E66017FAFB3C4D9587EBEC7CA0F7D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2AE3C-2BDC-4197-9A88-7D6BDB67504D}"/>
      </w:docPartPr>
      <w:docPartBody>
        <w:p w:rsidR="00000000" w:rsidRDefault="004B2CD6">
          <w:pPr>
            <w:pStyle w:val="E66017FAFB3C4D9587EBEC7CA0F7D83C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D6"/>
    <w:rsid w:val="004B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CE2565DA2F44CC8682B603E08220BE">
    <w:name w:val="27CE2565DA2F44CC8682B603E08220BE"/>
  </w:style>
  <w:style w:type="paragraph" w:customStyle="1" w:styleId="4CB2F40D087B4C8C9BB1980AEE3C8520">
    <w:name w:val="4CB2F40D087B4C8C9BB1980AEE3C8520"/>
  </w:style>
  <w:style w:type="paragraph" w:customStyle="1" w:styleId="26B3D008915A4BF1A2DB2668A22BCA29">
    <w:name w:val="26B3D008915A4BF1A2DB2668A22BCA29"/>
  </w:style>
  <w:style w:type="paragraph" w:customStyle="1" w:styleId="A8C90AF9939943E1ACE2C657705F7882">
    <w:name w:val="A8C90AF9939943E1ACE2C657705F7882"/>
  </w:style>
  <w:style w:type="paragraph" w:customStyle="1" w:styleId="E6086DAECCF745F19A7800083EB56944">
    <w:name w:val="E6086DAECCF745F19A7800083EB56944"/>
  </w:style>
  <w:style w:type="paragraph" w:customStyle="1" w:styleId="20AEB0F0E84B4C2393339AEECD98799B">
    <w:name w:val="20AEB0F0E84B4C2393339AEECD98799B"/>
  </w:style>
  <w:style w:type="paragraph" w:customStyle="1" w:styleId="8BF1D6EC3A7142FA9812B578867560AD">
    <w:name w:val="8BF1D6EC3A7142FA9812B578867560AD"/>
  </w:style>
  <w:style w:type="paragraph" w:customStyle="1" w:styleId="65963008F48C488A85EA4B54F6D8E1FE">
    <w:name w:val="65963008F48C488A85EA4B54F6D8E1FE"/>
  </w:style>
  <w:style w:type="paragraph" w:customStyle="1" w:styleId="0FB338F3A66F430089DA6D10EE09C78C">
    <w:name w:val="0FB338F3A66F430089DA6D10EE09C78C"/>
  </w:style>
  <w:style w:type="paragraph" w:customStyle="1" w:styleId="87FA6C5213CA4D4EAFDCF2645A089062">
    <w:name w:val="87FA6C5213CA4D4EAFDCF2645A089062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2A38C55DCAF47DCB5B6509E3F157A31">
    <w:name w:val="F2A38C55DCAF47DCB5B6509E3F157A31"/>
  </w:style>
  <w:style w:type="paragraph" w:customStyle="1" w:styleId="F8FF6D49E8474075BEED7EE02CCCD77C">
    <w:name w:val="F8FF6D49E8474075BEED7EE02CCCD77C"/>
  </w:style>
  <w:style w:type="paragraph" w:customStyle="1" w:styleId="818FB577C03C4A9D9D4B3B65BB6B1FED">
    <w:name w:val="818FB577C03C4A9D9D4B3B65BB6B1FED"/>
  </w:style>
  <w:style w:type="paragraph" w:customStyle="1" w:styleId="A200383CAFCB4499ADC3AE876E4A9D6B">
    <w:name w:val="A200383CAFCB4499ADC3AE876E4A9D6B"/>
  </w:style>
  <w:style w:type="paragraph" w:customStyle="1" w:styleId="D18AC918BFC84BD392D01B492DBA7944">
    <w:name w:val="D18AC918BFC84BD392D01B492DBA7944"/>
  </w:style>
  <w:style w:type="paragraph" w:customStyle="1" w:styleId="1C9DEC7D401445B6B19610D2856223CB">
    <w:name w:val="1C9DEC7D401445B6B19610D2856223CB"/>
  </w:style>
  <w:style w:type="paragraph" w:customStyle="1" w:styleId="5DD19D58EA114874B25CFB091AB5D0F8">
    <w:name w:val="5DD19D58EA114874B25CFB091AB5D0F8"/>
  </w:style>
  <w:style w:type="paragraph" w:customStyle="1" w:styleId="6551930C7F58490FA51C4862ABCE19E4">
    <w:name w:val="6551930C7F58490FA51C4862ABCE19E4"/>
  </w:style>
  <w:style w:type="paragraph" w:customStyle="1" w:styleId="1C96AD3DA6A04A9A97A71960DEDB102D">
    <w:name w:val="1C96AD3DA6A04A9A97A71960DEDB102D"/>
  </w:style>
  <w:style w:type="paragraph" w:customStyle="1" w:styleId="519259AC66394224B372BFF708E5FB92">
    <w:name w:val="519259AC66394224B372BFF708E5FB92"/>
  </w:style>
  <w:style w:type="paragraph" w:customStyle="1" w:styleId="8B3FD2A3ABDD467F8477F131180B25A6">
    <w:name w:val="8B3FD2A3ABDD467F8477F131180B25A6"/>
  </w:style>
  <w:style w:type="paragraph" w:customStyle="1" w:styleId="A500D4E2B39D4335A3AAD0A468D2D57E">
    <w:name w:val="A500D4E2B39D4335A3AAD0A468D2D57E"/>
  </w:style>
  <w:style w:type="paragraph" w:customStyle="1" w:styleId="8864AD582E2040749257EA262710A1EB">
    <w:name w:val="8864AD582E2040749257EA262710A1EB"/>
  </w:style>
  <w:style w:type="paragraph" w:customStyle="1" w:styleId="B11B6298C9C8444694D6651C428A9A10">
    <w:name w:val="B11B6298C9C8444694D6651C428A9A10"/>
  </w:style>
  <w:style w:type="paragraph" w:customStyle="1" w:styleId="A406E54E77734337BB53316599B06343">
    <w:name w:val="A406E54E77734337BB53316599B06343"/>
  </w:style>
  <w:style w:type="paragraph" w:customStyle="1" w:styleId="286CE425DA4A426F943B945E71AF896B">
    <w:name w:val="286CE425DA4A426F943B945E71AF896B"/>
  </w:style>
  <w:style w:type="paragraph" w:customStyle="1" w:styleId="2119FE16F48B47C08A1C868232C03430">
    <w:name w:val="2119FE16F48B47C08A1C868232C03430"/>
  </w:style>
  <w:style w:type="paragraph" w:customStyle="1" w:styleId="21AC22E7C692428D876C71AFBE47AD57">
    <w:name w:val="21AC22E7C692428D876C71AFBE47AD57"/>
  </w:style>
  <w:style w:type="paragraph" w:customStyle="1" w:styleId="F167B1A145244D75A8AEA881EAE84835">
    <w:name w:val="F167B1A145244D75A8AEA881EAE84835"/>
  </w:style>
  <w:style w:type="paragraph" w:customStyle="1" w:styleId="B5E58BC408844F75B4BF95DDD93C1E5F">
    <w:name w:val="B5E58BC408844F75B4BF95DDD93C1E5F"/>
  </w:style>
  <w:style w:type="paragraph" w:customStyle="1" w:styleId="E99A5337F0D940C997D9E16C773E1C8C">
    <w:name w:val="E99A5337F0D940C997D9E16C773E1C8C"/>
  </w:style>
  <w:style w:type="paragraph" w:customStyle="1" w:styleId="640D044FBC2245E0A93F8B71A531F8EB">
    <w:name w:val="640D044FBC2245E0A93F8B71A531F8EB"/>
  </w:style>
  <w:style w:type="paragraph" w:customStyle="1" w:styleId="9CA0044FDEF145CEBE8B547D91EEF96E">
    <w:name w:val="9CA0044FDEF145CEBE8B547D91EEF96E"/>
  </w:style>
  <w:style w:type="paragraph" w:customStyle="1" w:styleId="8880D65211E44F1A8DB05BBFAE4270D8">
    <w:name w:val="8880D65211E44F1A8DB05BBFAE4270D8"/>
  </w:style>
  <w:style w:type="paragraph" w:customStyle="1" w:styleId="C3650D206D5746619E2A30633D9EE405">
    <w:name w:val="C3650D206D5746619E2A30633D9EE405"/>
  </w:style>
  <w:style w:type="paragraph" w:customStyle="1" w:styleId="FF3C906F48E34325B60A9B274663543A">
    <w:name w:val="FF3C906F48E34325B60A9B274663543A"/>
  </w:style>
  <w:style w:type="paragraph" w:customStyle="1" w:styleId="2DD9D8F9ED7542FF883C62AF982E1898">
    <w:name w:val="2DD9D8F9ED7542FF883C62AF982E1898"/>
  </w:style>
  <w:style w:type="paragraph" w:customStyle="1" w:styleId="179C56A77582430D9A0B29F4A74FDB91">
    <w:name w:val="179C56A77582430D9A0B29F4A74FDB91"/>
  </w:style>
  <w:style w:type="paragraph" w:customStyle="1" w:styleId="6F1820328D75409EB8BCD9D6DA1E2156">
    <w:name w:val="6F1820328D75409EB8BCD9D6DA1E2156"/>
  </w:style>
  <w:style w:type="paragraph" w:customStyle="1" w:styleId="0440BAFA908248CCBC35E6CED56BA99D">
    <w:name w:val="0440BAFA908248CCBC35E6CED56BA99D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E66017FAFB3C4D9587EBEC7CA0F7D83C">
    <w:name w:val="E66017FAFB3C4D9587EBEC7CA0F7D8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2022-09-22T12:32:00Z</dcterms:created>
  <dcterms:modified xsi:type="dcterms:W3CDTF">2022-09-22T12:44:00Z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